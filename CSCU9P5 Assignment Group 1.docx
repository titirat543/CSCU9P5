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40470" w14:textId="77777777" w:rsidR="0055037D" w:rsidRPr="0055037D" w:rsidRDefault="004A6BAC" w:rsidP="0055037D">
      <w:pPr>
        <w:spacing w:after="0" w:line="240" w:lineRule="auto"/>
        <w:rPr>
          <w:rFonts w:ascii="Times New Roman" w:eastAsia="Times New Roman" w:hAnsi="Times New Roman" w:cs="Times New Roman"/>
          <w:color w:val="auto"/>
          <w:lang w:val="en-GB" w:eastAsia="en-US" w:bidi="th-TH"/>
        </w:rPr>
      </w:pPr>
      <w:r w:rsidRPr="004A6BAC">
        <w:rPr>
          <w:rFonts w:ascii="Times New Roman" w:eastAsia="Times New Roman" w:hAnsi="Times New Roman" w:cs="Times New Roman"/>
          <w:noProof/>
          <w:color w:val="auto"/>
          <w:lang w:val="en-GB" w:eastAsia="en-US" w:bidi="th-TH"/>
        </w:rPr>
        <w:pict w14:anchorId="4369471B">
          <v:rect id="_x0000_i1026" alt="" style="width:478.1pt;height:.05pt;mso-width-percent:0;mso-height-percent:0;mso-width-percent:0;mso-height-percent:0" o:hralign="center" o:hrstd="t" o:hr="t" fillcolor="#a0a0a0" stroked="f"/>
        </w:pict>
      </w:r>
    </w:p>
    <w:p w14:paraId="0ACAF14A" w14:textId="77777777" w:rsidR="0055037D" w:rsidRPr="0055037D" w:rsidRDefault="0055037D" w:rsidP="0055037D">
      <w:pPr>
        <w:spacing w:after="0" w:line="240" w:lineRule="auto"/>
        <w:rPr>
          <w:rFonts w:ascii="Times New Roman" w:eastAsia="Times New Roman" w:hAnsi="Times New Roman" w:cs="Times New Roman"/>
          <w:color w:val="auto"/>
          <w:lang w:val="en-GB" w:eastAsia="en-US" w:bidi="th-TH"/>
        </w:rPr>
      </w:pPr>
    </w:p>
    <w:p w14:paraId="26976AFE" w14:textId="77777777" w:rsidR="0055037D" w:rsidRPr="0055037D" w:rsidRDefault="0055037D" w:rsidP="0055037D">
      <w:pPr>
        <w:spacing w:after="0" w:line="240" w:lineRule="auto"/>
        <w:jc w:val="center"/>
        <w:rPr>
          <w:rFonts w:ascii="Times New Roman" w:eastAsia="Times New Roman" w:hAnsi="Times New Roman" w:cs="Times New Roman"/>
          <w:color w:val="auto"/>
          <w:lang w:val="en-GB" w:eastAsia="en-US" w:bidi="th-TH"/>
        </w:rPr>
      </w:pPr>
      <w:r w:rsidRPr="0055037D">
        <w:rPr>
          <w:rFonts w:ascii="Arial" w:eastAsia="Times New Roman" w:hAnsi="Arial" w:cs="Arial"/>
          <w:color w:val="000000"/>
          <w:sz w:val="48"/>
          <w:szCs w:val="48"/>
          <w:lang w:val="en-GB" w:eastAsia="en-US" w:bidi="th-TH"/>
        </w:rPr>
        <w:t>CSCU9P5</w:t>
      </w:r>
    </w:p>
    <w:p w14:paraId="19F05437" w14:textId="77777777" w:rsidR="0055037D" w:rsidRPr="0055037D" w:rsidRDefault="0055037D" w:rsidP="0055037D">
      <w:pPr>
        <w:spacing w:after="0" w:line="240" w:lineRule="auto"/>
        <w:jc w:val="center"/>
        <w:rPr>
          <w:rFonts w:ascii="Times New Roman" w:eastAsia="Times New Roman" w:hAnsi="Times New Roman" w:cs="Times New Roman"/>
          <w:color w:val="auto"/>
          <w:lang w:val="en-GB" w:eastAsia="en-US" w:bidi="th-TH"/>
        </w:rPr>
      </w:pPr>
      <w:r w:rsidRPr="0055037D">
        <w:rPr>
          <w:rFonts w:ascii="Arial" w:eastAsia="Times New Roman" w:hAnsi="Arial" w:cs="Arial"/>
          <w:color w:val="000000"/>
          <w:sz w:val="48"/>
          <w:szCs w:val="48"/>
          <w:lang w:val="en-GB" w:eastAsia="en-US" w:bidi="th-TH"/>
        </w:rPr>
        <w:t>Group Project</w:t>
      </w:r>
    </w:p>
    <w:p w14:paraId="33DB6F77" w14:textId="77777777" w:rsidR="0055037D" w:rsidRPr="0055037D" w:rsidRDefault="0055037D" w:rsidP="0055037D">
      <w:pPr>
        <w:spacing w:after="0" w:line="240" w:lineRule="auto"/>
        <w:jc w:val="center"/>
        <w:rPr>
          <w:rFonts w:ascii="Times New Roman" w:eastAsia="Times New Roman" w:hAnsi="Times New Roman" w:cs="Times New Roman"/>
          <w:color w:val="auto"/>
          <w:lang w:val="en-GB" w:eastAsia="en-US" w:bidi="th-TH"/>
        </w:rPr>
      </w:pPr>
      <w:r w:rsidRPr="0055037D">
        <w:rPr>
          <w:rFonts w:ascii="Arial" w:eastAsia="Times New Roman" w:hAnsi="Arial" w:cs="Arial"/>
          <w:color w:val="000000"/>
          <w:sz w:val="48"/>
          <w:szCs w:val="48"/>
          <w:lang w:val="en-GB" w:eastAsia="en-US" w:bidi="th-TH"/>
        </w:rPr>
        <w:t>Group 01</w:t>
      </w:r>
    </w:p>
    <w:p w14:paraId="044FE587" w14:textId="77777777" w:rsidR="0055037D" w:rsidRPr="0055037D" w:rsidRDefault="0055037D" w:rsidP="0055037D">
      <w:pPr>
        <w:spacing w:after="0" w:line="240" w:lineRule="auto"/>
        <w:rPr>
          <w:rFonts w:ascii="Times New Roman" w:eastAsia="Times New Roman" w:hAnsi="Times New Roman" w:cs="Times New Roman"/>
          <w:color w:val="auto"/>
          <w:lang w:val="en-GB" w:eastAsia="en-US" w:bidi="th-TH"/>
        </w:rPr>
      </w:pPr>
    </w:p>
    <w:p w14:paraId="08250F7D" w14:textId="77777777" w:rsidR="0055037D" w:rsidRPr="0055037D" w:rsidRDefault="004A6BAC" w:rsidP="0055037D">
      <w:pPr>
        <w:spacing w:after="0" w:line="240" w:lineRule="auto"/>
        <w:rPr>
          <w:rFonts w:ascii="Times New Roman" w:eastAsia="Times New Roman" w:hAnsi="Times New Roman" w:cs="Times New Roman"/>
          <w:color w:val="auto"/>
          <w:lang w:val="en-GB" w:eastAsia="en-US" w:bidi="th-TH"/>
        </w:rPr>
      </w:pPr>
      <w:r w:rsidRPr="004A6BAC">
        <w:rPr>
          <w:rFonts w:ascii="Times New Roman" w:eastAsia="Times New Roman" w:hAnsi="Times New Roman" w:cs="Times New Roman"/>
          <w:noProof/>
          <w:color w:val="auto"/>
          <w:lang w:val="en-GB" w:eastAsia="en-US" w:bidi="th-TH"/>
        </w:rPr>
        <w:pict w14:anchorId="38D9AF3A">
          <v:rect id="_x0000_i1025" alt="" style="width:478.1pt;height:.05pt;mso-width-percent:0;mso-height-percent:0;mso-width-percent:0;mso-height-percent:0" o:hralign="center" o:hrstd="t" o:hr="t" fillcolor="#a0a0a0" stroked="f"/>
        </w:pict>
      </w:r>
    </w:p>
    <w:p w14:paraId="10CFDEAB" w14:textId="77777777" w:rsidR="0055037D" w:rsidRPr="0055037D" w:rsidRDefault="0055037D" w:rsidP="0055037D">
      <w:pPr>
        <w:spacing w:after="0" w:line="240" w:lineRule="auto"/>
        <w:rPr>
          <w:rFonts w:ascii="Times New Roman" w:eastAsia="Times New Roman" w:hAnsi="Times New Roman" w:cs="Times New Roman"/>
          <w:color w:val="auto"/>
          <w:lang w:val="en-GB" w:eastAsia="en-US" w:bidi="th-TH"/>
        </w:rPr>
      </w:pPr>
    </w:p>
    <w:p w14:paraId="6D033621" w14:textId="77777777" w:rsidR="0055037D" w:rsidRDefault="0055037D">
      <w:pPr>
        <w:pStyle w:val="Subtitle"/>
      </w:pPr>
    </w:p>
    <w:p w14:paraId="571CE542" w14:textId="77777777" w:rsidR="0055037D" w:rsidRDefault="0055037D">
      <w:pPr>
        <w:pStyle w:val="Subtitle"/>
      </w:pPr>
    </w:p>
    <w:p w14:paraId="63E15C11" w14:textId="3273EF4D" w:rsidR="0055037D" w:rsidRDefault="0055037D" w:rsidP="0055037D">
      <w:pPr>
        <w:pStyle w:val="Title"/>
        <w:jc w:val="center"/>
      </w:pPr>
      <w:r>
        <w:t>Individual Essay</w:t>
      </w:r>
    </w:p>
    <w:p w14:paraId="24B0298D" w14:textId="1536D221" w:rsidR="0055037D" w:rsidRDefault="0055037D" w:rsidP="0055037D">
      <w:pPr>
        <w:pStyle w:val="Title"/>
        <w:jc w:val="center"/>
      </w:pPr>
      <w:bookmarkStart w:id="0" w:name="_GoBack"/>
      <w:bookmarkEnd w:id="0"/>
    </w:p>
    <w:p w14:paraId="7327EF89" w14:textId="76047505" w:rsidR="0055037D" w:rsidRPr="0055037D" w:rsidRDefault="0055037D" w:rsidP="0055037D">
      <w:pPr>
        <w:pStyle w:val="Title"/>
        <w:jc w:val="center"/>
        <w:rPr>
          <w:lang w:val="en-GB" w:bidi="th-TH"/>
        </w:rPr>
      </w:pPr>
      <w:r>
        <w:rPr>
          <w:lang w:val="en-GB" w:bidi="th-TH"/>
        </w:rPr>
        <w:t>Student number: 2636568</w:t>
      </w:r>
    </w:p>
    <w:p w14:paraId="6AFDD9E9" w14:textId="77777777" w:rsidR="0055037D" w:rsidRDefault="0055037D">
      <w:pPr>
        <w:pStyle w:val="Subtitle"/>
      </w:pPr>
    </w:p>
    <w:p w14:paraId="238A5052" w14:textId="089EE940" w:rsidR="0055037D" w:rsidRDefault="0055037D">
      <w:pPr>
        <w:pStyle w:val="Subtitle"/>
      </w:pPr>
    </w:p>
    <w:p w14:paraId="5366F4E5" w14:textId="2FCDDB52" w:rsidR="0055037D" w:rsidRDefault="0055037D" w:rsidP="0055037D">
      <w:pPr>
        <w:pStyle w:val="Subtitle"/>
        <w:jc w:val="center"/>
      </w:pPr>
    </w:p>
    <w:p w14:paraId="0763A25F" w14:textId="77777777" w:rsidR="0055037D" w:rsidRDefault="0055037D">
      <w:pPr>
        <w:pStyle w:val="Subtitle"/>
      </w:pPr>
    </w:p>
    <w:p w14:paraId="61B189B6" w14:textId="77777777" w:rsidR="0055037D" w:rsidRDefault="0055037D">
      <w:pPr>
        <w:pStyle w:val="Subtitle"/>
      </w:pPr>
    </w:p>
    <w:p w14:paraId="6F26EBCA" w14:textId="77777777" w:rsidR="0055037D" w:rsidRDefault="0055037D">
      <w:pPr>
        <w:pStyle w:val="Subtitle"/>
      </w:pPr>
    </w:p>
    <w:p w14:paraId="389A891B" w14:textId="77777777" w:rsidR="0055037D" w:rsidRDefault="0055037D">
      <w:pPr>
        <w:pStyle w:val="Subtitle"/>
      </w:pPr>
    </w:p>
    <w:p w14:paraId="326B0C59" w14:textId="77777777" w:rsidR="0055037D" w:rsidRDefault="0055037D">
      <w:pPr>
        <w:pStyle w:val="Subtitle"/>
      </w:pPr>
    </w:p>
    <w:p w14:paraId="669CBCCE" w14:textId="77777777" w:rsidR="0055037D" w:rsidRDefault="0055037D">
      <w:pPr>
        <w:pStyle w:val="Subtitle"/>
      </w:pPr>
    </w:p>
    <w:p w14:paraId="0473442B" w14:textId="77777777" w:rsidR="0055037D" w:rsidRDefault="0055037D">
      <w:pPr>
        <w:pStyle w:val="Subtitle"/>
      </w:pPr>
    </w:p>
    <w:p w14:paraId="1C96417D" w14:textId="77777777" w:rsidR="0055037D" w:rsidRDefault="0055037D">
      <w:pPr>
        <w:pStyle w:val="Subtitle"/>
      </w:pPr>
    </w:p>
    <w:p w14:paraId="017057C9" w14:textId="77777777" w:rsidR="0055037D" w:rsidRDefault="0055037D">
      <w:pPr>
        <w:pStyle w:val="Subtitle"/>
      </w:pPr>
    </w:p>
    <w:p w14:paraId="4D01ED10" w14:textId="77777777" w:rsidR="0055037D" w:rsidRDefault="0055037D">
      <w:pPr>
        <w:pStyle w:val="Subtitle"/>
      </w:pPr>
    </w:p>
    <w:p w14:paraId="690FCA21" w14:textId="77777777" w:rsidR="0055037D" w:rsidRDefault="0055037D">
      <w:pPr>
        <w:pStyle w:val="Subtitle"/>
      </w:pPr>
    </w:p>
    <w:p w14:paraId="75157897" w14:textId="77777777" w:rsidR="0055037D" w:rsidRDefault="0055037D">
      <w:pPr>
        <w:pStyle w:val="Subtitle"/>
      </w:pPr>
    </w:p>
    <w:p w14:paraId="11A73733" w14:textId="77777777" w:rsidR="0055037D" w:rsidRDefault="0055037D">
      <w:pPr>
        <w:pStyle w:val="Subtitle"/>
      </w:pPr>
    </w:p>
    <w:p w14:paraId="4DB9D24E" w14:textId="77777777" w:rsidR="0055037D" w:rsidRDefault="0055037D">
      <w:pPr>
        <w:pStyle w:val="Subtitle"/>
      </w:pPr>
    </w:p>
    <w:p w14:paraId="2709D646" w14:textId="77777777" w:rsidR="0055037D" w:rsidRDefault="0055037D">
      <w:pPr>
        <w:pStyle w:val="Subtitle"/>
      </w:pPr>
    </w:p>
    <w:p w14:paraId="16D97292" w14:textId="5E1D59C5" w:rsidR="008E7B86" w:rsidRDefault="00A74C0C">
      <w:pPr>
        <w:pStyle w:val="Subtitle"/>
      </w:pPr>
      <w:r>
        <w:lastRenderedPageBreak/>
        <w:t xml:space="preserve">CSCU9P5 </w:t>
      </w:r>
      <w:r w:rsidR="009F1293">
        <w:t>A</w:t>
      </w:r>
      <w:r>
        <w:t>ssignment</w:t>
      </w:r>
      <w:r w:rsidR="00832BAA">
        <w:t xml:space="preserve"> Group 1</w:t>
      </w:r>
    </w:p>
    <w:p w14:paraId="2F0CF886" w14:textId="77777777" w:rsidR="008E7B86" w:rsidRDefault="00A74C0C">
      <w:pPr>
        <w:pStyle w:val="Title"/>
      </w:pPr>
      <w:r>
        <w:t>Individual Essay</w:t>
      </w:r>
    </w:p>
    <w:p w14:paraId="1FA6E9F9" w14:textId="77777777" w:rsidR="008E7B86" w:rsidRDefault="00A74C0C">
      <w:pPr>
        <w:pStyle w:val="Author"/>
      </w:pPr>
      <w:r>
        <w:t>Student number:2636568</w:t>
      </w:r>
    </w:p>
    <w:p w14:paraId="616ABF42" w14:textId="77777777" w:rsidR="00832BAA" w:rsidRDefault="002F39E4" w:rsidP="00832BAA">
      <w:pPr>
        <w:pStyle w:val="NormalWeb"/>
        <w:rPr>
          <w:rFonts w:asciiTheme="majorHAnsi" w:hAnsiTheme="majorHAnsi" w:cstheme="majorHAnsi"/>
        </w:rPr>
      </w:pPr>
      <w:r>
        <w:tab/>
      </w:r>
      <w:r w:rsidRPr="00832BAA">
        <w:t xml:space="preserve">When we want to solve the problem in Group project </w:t>
      </w:r>
      <w:r w:rsidR="00832BAA" w:rsidRPr="00832BAA">
        <w:t xml:space="preserve">about design for a system. It is going without saying that the software Engineering process is the one of the most important </w:t>
      </w:r>
      <w:r w:rsidR="00540E40" w:rsidRPr="00832BAA">
        <w:t>tools</w:t>
      </w:r>
      <w:r w:rsidR="00832BAA" w:rsidRPr="00832BAA">
        <w:t xml:space="preserve"> using for today. We will discuss the process that our group member used to solve this project and facing some problems during project work and give some opinions </w:t>
      </w:r>
      <w:r w:rsidR="00832BAA" w:rsidRPr="00832BAA">
        <w:rPr>
          <w:rFonts w:asciiTheme="majorHAnsi" w:hAnsiTheme="majorHAnsi" w:cstheme="majorHAnsi"/>
        </w:rPr>
        <w:t xml:space="preserve">you would change the approaches in the future </w:t>
      </w:r>
    </w:p>
    <w:p w14:paraId="573843F5" w14:textId="4E53E57A" w:rsidR="00832BAA" w:rsidRDefault="00832BAA" w:rsidP="00832BAA">
      <w:pPr>
        <w:pStyle w:val="NormalWeb"/>
        <w:rPr>
          <w:rFonts w:asciiTheme="majorHAnsi" w:hAnsiTheme="majorHAnsi" w:cstheme="majorHAnsi"/>
        </w:rPr>
      </w:pPr>
      <w:r>
        <w:rPr>
          <w:rFonts w:asciiTheme="majorHAnsi" w:hAnsiTheme="majorHAnsi" w:cstheme="majorHAnsi"/>
        </w:rPr>
        <w:tab/>
      </w:r>
      <w:r w:rsidR="00540E40">
        <w:rPr>
          <w:rFonts w:asciiTheme="majorHAnsi" w:hAnsiTheme="majorHAnsi" w:cstheme="majorHAnsi"/>
        </w:rPr>
        <w:t xml:space="preserve">To start with project, we have to understand Customer requirements (in this case, Customer told about problem already) then our group members come from the first meeting to </w:t>
      </w:r>
      <w:r w:rsidR="009F1293">
        <w:rPr>
          <w:rFonts w:asciiTheme="majorHAnsi" w:hAnsiTheme="majorHAnsi" w:cstheme="majorHAnsi"/>
        </w:rPr>
        <w:t xml:space="preserve">discuss the problem. It is good that we don’t have to consider </w:t>
      </w:r>
      <w:r w:rsidR="0067310B">
        <w:rPr>
          <w:rFonts w:asciiTheme="majorHAnsi" w:hAnsiTheme="majorHAnsi" w:cstheme="majorHAnsi"/>
        </w:rPr>
        <w:t xml:space="preserve">about the financial or me management aspects of software development because If we design which more than the financial required, it will not work. Furthermore, we will focus on Creating a Design stage. First of all, we have to know about group member abilities </w:t>
      </w:r>
      <w:r w:rsidR="00A66742">
        <w:rPr>
          <w:rFonts w:asciiTheme="majorHAnsi" w:hAnsiTheme="majorHAnsi" w:cstheme="majorHAnsi"/>
        </w:rPr>
        <w:t>(Strong point and weak point) such as two people are good at writing description or some one is expert about class diagram and coding</w:t>
      </w:r>
      <w:r w:rsidR="004258D9">
        <w:rPr>
          <w:rFonts w:asciiTheme="majorHAnsi" w:hAnsiTheme="majorHAnsi" w:cstheme="majorHAnsi"/>
        </w:rPr>
        <w:t xml:space="preserve"> etc</w:t>
      </w:r>
      <w:r w:rsidR="00A66742">
        <w:rPr>
          <w:rFonts w:asciiTheme="majorHAnsi" w:hAnsiTheme="majorHAnsi" w:cstheme="majorHAnsi"/>
        </w:rPr>
        <w:t xml:space="preserve">. In the first time, we want every one help to give some assumptions which is help us easily for design many diagrams. Then three people decide to create Use case diagrams and discuss each other’s about how many users that we create and following in assumption for example one of people use Warehouse staff for actor but in assumption </w:t>
      </w:r>
      <w:r w:rsidR="004258D9">
        <w:rPr>
          <w:rFonts w:asciiTheme="majorHAnsi" w:hAnsiTheme="majorHAnsi" w:cstheme="majorHAnsi"/>
        </w:rPr>
        <w:t xml:space="preserve">we don’t want to use staff in this system. After we (3 people) decide the Use case diagram, we make a draft class diagram and send to two members look at class diagram and put more detail by discuss in our group and give the reason about why we have to remove and add some </w:t>
      </w:r>
      <w:r w:rsidR="007B7CB6">
        <w:rPr>
          <w:rFonts w:asciiTheme="majorHAnsi" w:hAnsiTheme="majorHAnsi" w:cstheme="majorHAnsi"/>
        </w:rPr>
        <w:t xml:space="preserve">method. Others members </w:t>
      </w:r>
      <w:r w:rsidR="00DC69B5">
        <w:rPr>
          <w:rFonts w:asciiTheme="majorHAnsi" w:hAnsiTheme="majorHAnsi" w:cstheme="majorHAnsi"/>
        </w:rPr>
        <w:t>(3 member) make</w:t>
      </w:r>
      <w:r w:rsidR="007B7CB6">
        <w:rPr>
          <w:rFonts w:asciiTheme="majorHAnsi" w:hAnsiTheme="majorHAnsi" w:cstheme="majorHAnsi"/>
        </w:rPr>
        <w:t xml:space="preserve"> the description about Use case diagram detail. When we finish two diagrams, we divide two group for creating Sequence diagram and State diagram because of nearly submission day. In this group we finish Sequence diagram before State diagram so members who did Sequence diagram will help another </w:t>
      </w:r>
      <w:r w:rsidR="00455B19">
        <w:rPr>
          <w:rFonts w:asciiTheme="majorHAnsi" w:hAnsiTheme="majorHAnsi" w:cstheme="majorHAnsi"/>
        </w:rPr>
        <w:t>member</w:t>
      </w:r>
      <w:r w:rsidR="007B7CB6">
        <w:rPr>
          <w:rFonts w:asciiTheme="majorHAnsi" w:hAnsiTheme="majorHAnsi" w:cstheme="majorHAnsi"/>
        </w:rPr>
        <w:t xml:space="preserve">. During this project, we have the meeting with our coordinator in the second week for looking our process and give the </w:t>
      </w:r>
      <w:r w:rsidR="00455B19">
        <w:rPr>
          <w:rFonts w:asciiTheme="majorHAnsi" w:hAnsiTheme="majorHAnsi" w:cstheme="majorHAnsi"/>
        </w:rPr>
        <w:t>feedback. (In this process we don’t focus in testing state so we can’t guarantee our diagram work effectively)</w:t>
      </w:r>
    </w:p>
    <w:p w14:paraId="31162C9D" w14:textId="14195F08" w:rsidR="007B7CB6" w:rsidRDefault="007B7CB6" w:rsidP="00832BAA">
      <w:pPr>
        <w:pStyle w:val="NormalWeb"/>
        <w:rPr>
          <w:rFonts w:asciiTheme="majorHAnsi" w:hAnsiTheme="majorHAnsi" w:cstheme="majorHAnsi"/>
        </w:rPr>
      </w:pPr>
      <w:r>
        <w:rPr>
          <w:rFonts w:asciiTheme="majorHAnsi" w:hAnsiTheme="majorHAnsi" w:cstheme="majorHAnsi"/>
        </w:rPr>
        <w:tab/>
        <w:t xml:space="preserve">On the other </w:t>
      </w:r>
      <w:r w:rsidR="00455B19">
        <w:rPr>
          <w:rFonts w:asciiTheme="majorHAnsi" w:hAnsiTheme="majorHAnsi" w:cstheme="majorHAnsi"/>
        </w:rPr>
        <w:t>hand,</w:t>
      </w:r>
      <w:r>
        <w:rPr>
          <w:rFonts w:asciiTheme="majorHAnsi" w:hAnsiTheme="majorHAnsi" w:cstheme="majorHAnsi"/>
        </w:rPr>
        <w:t xml:space="preserve"> we just have problem in the beginning</w:t>
      </w:r>
      <w:r w:rsidR="00455B19">
        <w:rPr>
          <w:rFonts w:asciiTheme="majorHAnsi" w:hAnsiTheme="majorHAnsi" w:cstheme="majorHAnsi"/>
        </w:rPr>
        <w:t xml:space="preserve"> state. In the first time, we design all member to create class diagram. One member doesn’t understand clearly because member don’t know the reminder in group chat so member doesn’t come to meet them. We will contact anyway via email or Facebook for notify member. Sometime member create diagram but others don’t use this diagram so it is waste time that we </w:t>
      </w:r>
      <w:r w:rsidR="00DC69B5">
        <w:rPr>
          <w:rFonts w:asciiTheme="majorHAnsi" w:hAnsiTheme="majorHAnsi" w:cstheme="majorHAnsi"/>
        </w:rPr>
        <w:t xml:space="preserve">spend. We also have about performing (coordinator gave feedback) and we have to look many suggestions that help us to guide our group. In term of time managing, we don’t have to meet more than twice so some part of project will more than one week (9 days) to finish but we use social media for communication about our project. Another factor to consider is health. One member was ill and sometime </w:t>
      </w:r>
      <w:r w:rsidR="001B6C2B">
        <w:rPr>
          <w:rFonts w:asciiTheme="majorHAnsi" w:hAnsiTheme="majorHAnsi" w:cstheme="majorHAnsi"/>
        </w:rPr>
        <w:t xml:space="preserve">member inactive in our group chat and this </w:t>
      </w:r>
      <w:r w:rsidR="001B6C2B">
        <w:rPr>
          <w:rFonts w:asciiTheme="majorHAnsi" w:hAnsiTheme="majorHAnsi" w:cstheme="majorHAnsi"/>
        </w:rPr>
        <w:lastRenderedPageBreak/>
        <w:t xml:space="preserve">member cannot follow our plant clearly. Our group have a meeting list when members have meeting list </w:t>
      </w:r>
      <w:r w:rsidR="00354D11">
        <w:rPr>
          <w:rFonts w:asciiTheme="majorHAnsi" w:hAnsiTheme="majorHAnsi" w:cstheme="majorHAnsi"/>
        </w:rPr>
        <w:t>when we meet every time so ill member can follow us easily.</w:t>
      </w:r>
    </w:p>
    <w:p w14:paraId="2C5F5FCB" w14:textId="4D781A59" w:rsidR="00354D11" w:rsidRPr="00832BAA" w:rsidRDefault="00354D11" w:rsidP="00832BAA">
      <w:pPr>
        <w:pStyle w:val="NormalWeb"/>
        <w:rPr>
          <w:rFonts w:asciiTheme="majorHAnsi" w:hAnsiTheme="majorHAnsi" w:cstheme="majorHAnsi"/>
        </w:rPr>
      </w:pPr>
      <w:r>
        <w:rPr>
          <w:rFonts w:asciiTheme="majorHAnsi" w:hAnsiTheme="majorHAnsi" w:cstheme="majorHAnsi"/>
        </w:rPr>
        <w:tab/>
        <w:t>In my opinion, we might use cloud system like Google doc and Lucid chat diagram to manage with a lot of people  because the program creating diagram might not have in some operation system (people use different computer system).we might have more meeting time to make member understand clearly and faster than going home and still work.</w:t>
      </w:r>
    </w:p>
    <w:p w14:paraId="2493E6F2" w14:textId="77777777" w:rsidR="00832BAA" w:rsidRPr="00832BAA" w:rsidRDefault="00832BAA" w:rsidP="00832BAA">
      <w:pPr>
        <w:pStyle w:val="NormalWeb"/>
        <w:rPr>
          <w:rFonts w:asciiTheme="majorHAnsi" w:hAnsiTheme="majorHAnsi" w:cstheme="majorHAnsi"/>
        </w:rPr>
      </w:pPr>
      <w:r>
        <w:rPr>
          <w:rFonts w:asciiTheme="majorHAnsi" w:hAnsiTheme="majorHAnsi" w:cstheme="majorHAnsi"/>
        </w:rPr>
        <w:tab/>
      </w:r>
    </w:p>
    <w:p w14:paraId="590F9CB1" w14:textId="4A3C2663" w:rsidR="008E7B86" w:rsidRDefault="008E7B86"/>
    <w:p w14:paraId="009988AC" w14:textId="1D1CE6C2" w:rsidR="0055037D" w:rsidRDefault="0055037D"/>
    <w:p w14:paraId="78CD63C3" w14:textId="7A791986" w:rsidR="0055037D" w:rsidRDefault="0055037D"/>
    <w:p w14:paraId="12D51EA5" w14:textId="15056840" w:rsidR="0055037D" w:rsidRDefault="0055037D"/>
    <w:p w14:paraId="0B7D1D98" w14:textId="59E5087D" w:rsidR="0055037D" w:rsidRDefault="0055037D"/>
    <w:p w14:paraId="42838D0F" w14:textId="4BC756A2" w:rsidR="0055037D" w:rsidRDefault="0055037D"/>
    <w:p w14:paraId="39536B0E" w14:textId="503EC8A2" w:rsidR="0055037D" w:rsidRDefault="0055037D"/>
    <w:p w14:paraId="13A3D2CF" w14:textId="0EDB0E84" w:rsidR="0055037D" w:rsidRDefault="0055037D"/>
    <w:p w14:paraId="04C8A417" w14:textId="204BBA6F" w:rsidR="0055037D" w:rsidRDefault="0055037D"/>
    <w:p w14:paraId="143BF105" w14:textId="5A9A053C" w:rsidR="0055037D" w:rsidRDefault="0055037D"/>
    <w:p w14:paraId="61C7C661" w14:textId="4812738B" w:rsidR="0055037D" w:rsidRDefault="0055037D"/>
    <w:p w14:paraId="06E78274" w14:textId="7A843F47" w:rsidR="0055037D" w:rsidRDefault="0055037D"/>
    <w:p w14:paraId="3E7C8E44" w14:textId="4B6A89C3" w:rsidR="0055037D" w:rsidRDefault="0055037D"/>
    <w:p w14:paraId="5133ED7B" w14:textId="502A7A40" w:rsidR="0055037D" w:rsidRDefault="0055037D"/>
    <w:p w14:paraId="08A0B8AD" w14:textId="77777777" w:rsidR="0055037D" w:rsidRDefault="0055037D"/>
    <w:sectPr w:rsidR="0055037D">
      <w:headerReference w:type="default" r:id="rId7"/>
      <w:footerReference w:type="default" r:id="rId8"/>
      <w:headerReference w:type="first" r:id="rId9"/>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BCDF0" w14:textId="77777777" w:rsidR="004A6BAC" w:rsidRDefault="004A6BAC">
      <w:pPr>
        <w:spacing w:after="0" w:line="240" w:lineRule="auto"/>
      </w:pPr>
      <w:r>
        <w:separator/>
      </w:r>
    </w:p>
    <w:p w14:paraId="02484F20" w14:textId="77777777" w:rsidR="004A6BAC" w:rsidRDefault="004A6BAC"/>
    <w:p w14:paraId="2B10376C" w14:textId="77777777" w:rsidR="004A6BAC" w:rsidRDefault="004A6BAC"/>
  </w:endnote>
  <w:endnote w:type="continuationSeparator" w:id="0">
    <w:p w14:paraId="13768A88" w14:textId="77777777" w:rsidR="004A6BAC" w:rsidRDefault="004A6BAC">
      <w:pPr>
        <w:spacing w:after="0" w:line="240" w:lineRule="auto"/>
      </w:pPr>
      <w:r>
        <w:continuationSeparator/>
      </w:r>
    </w:p>
    <w:p w14:paraId="45AD3CCD" w14:textId="77777777" w:rsidR="004A6BAC" w:rsidRDefault="004A6BAC"/>
    <w:p w14:paraId="2202638F" w14:textId="77777777" w:rsidR="004A6BAC" w:rsidRDefault="004A6B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7489C29F" w14:textId="77777777" w:rsidR="008E7B86" w:rsidRDefault="00285AD8">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E1527" w14:textId="77777777" w:rsidR="004A6BAC" w:rsidRDefault="004A6BAC">
      <w:pPr>
        <w:spacing w:after="0" w:line="240" w:lineRule="auto"/>
      </w:pPr>
      <w:r>
        <w:separator/>
      </w:r>
    </w:p>
    <w:p w14:paraId="55AE6297" w14:textId="77777777" w:rsidR="004A6BAC" w:rsidRDefault="004A6BAC"/>
    <w:p w14:paraId="1E092A93" w14:textId="77777777" w:rsidR="004A6BAC" w:rsidRDefault="004A6BAC"/>
  </w:footnote>
  <w:footnote w:type="continuationSeparator" w:id="0">
    <w:p w14:paraId="16F8CB4C" w14:textId="77777777" w:rsidR="004A6BAC" w:rsidRDefault="004A6BAC">
      <w:pPr>
        <w:spacing w:after="0" w:line="240" w:lineRule="auto"/>
      </w:pPr>
      <w:r>
        <w:continuationSeparator/>
      </w:r>
    </w:p>
    <w:p w14:paraId="619BE944" w14:textId="77777777" w:rsidR="004A6BAC" w:rsidRDefault="004A6BAC"/>
    <w:p w14:paraId="3550BA8F" w14:textId="77777777" w:rsidR="004A6BAC" w:rsidRDefault="004A6B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99313" w14:textId="77777777" w:rsidR="0055037D" w:rsidRPr="0055037D" w:rsidRDefault="0055037D" w:rsidP="0055037D">
    <w:pPr>
      <w:pStyle w:val="Header"/>
      <w:jc w:val="right"/>
      <w:rPr>
        <w:lang w:val="en-GB"/>
      </w:rPr>
    </w:pPr>
    <w:r>
      <w:rPr>
        <w:lang w:val="en-GB"/>
      </w:rPr>
      <w:t>Group 01 member:2636568</w:t>
    </w:r>
  </w:p>
  <w:p w14:paraId="408F859F" w14:textId="77777777" w:rsidR="0055037D" w:rsidRDefault="005503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BC2E3" w14:textId="194FC779" w:rsidR="0055037D" w:rsidRPr="0055037D" w:rsidRDefault="0055037D" w:rsidP="0055037D">
    <w:pPr>
      <w:pStyle w:val="Header"/>
      <w:jc w:val="right"/>
      <w:rPr>
        <w:lang w:val="en-GB"/>
      </w:rPr>
    </w:pPr>
    <w:r>
      <w:rPr>
        <w:lang w:val="en-GB"/>
      </w:rPr>
      <w:t>Group 01 member:2636568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EE3981"/>
    <w:multiLevelType w:val="multilevel"/>
    <w:tmpl w:val="9CDA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5"/>
  </w:num>
  <w:num w:numId="4">
    <w:abstractNumId w:val="12"/>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1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C0C"/>
    <w:rsid w:val="001B6C2B"/>
    <w:rsid w:val="00285AD8"/>
    <w:rsid w:val="002F39E4"/>
    <w:rsid w:val="00354D11"/>
    <w:rsid w:val="004258D9"/>
    <w:rsid w:val="00455B19"/>
    <w:rsid w:val="004A6BAC"/>
    <w:rsid w:val="00540E40"/>
    <w:rsid w:val="0055037D"/>
    <w:rsid w:val="0067310B"/>
    <w:rsid w:val="00730E9B"/>
    <w:rsid w:val="007B7CB6"/>
    <w:rsid w:val="00832BAA"/>
    <w:rsid w:val="008E7B86"/>
    <w:rsid w:val="009F1293"/>
    <w:rsid w:val="00A66742"/>
    <w:rsid w:val="00A74C0C"/>
    <w:rsid w:val="00DC69B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2FC63"/>
  <w15:chartTrackingRefBased/>
  <w15:docId w15:val="{C35BBCB4-835D-0D44-A4CB-450DAA400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NormalWeb">
    <w:name w:val="Normal (Web)"/>
    <w:basedOn w:val="Normal"/>
    <w:uiPriority w:val="99"/>
    <w:semiHidden/>
    <w:unhideWhenUsed/>
    <w:rsid w:val="00832BAA"/>
    <w:pPr>
      <w:spacing w:before="100" w:beforeAutospacing="1" w:after="100" w:afterAutospacing="1" w:line="240" w:lineRule="auto"/>
    </w:pPr>
    <w:rPr>
      <w:rFonts w:ascii="Times New Roman" w:eastAsia="Times New Roman" w:hAnsi="Times New Roman" w:cs="Times New Roman"/>
      <w:color w:val="auto"/>
      <w:lang w:val="en-GB" w:eastAsia="en-US"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70896">
      <w:bodyDiv w:val="1"/>
      <w:marLeft w:val="0"/>
      <w:marRight w:val="0"/>
      <w:marTop w:val="0"/>
      <w:marBottom w:val="0"/>
      <w:divBdr>
        <w:top w:val="none" w:sz="0" w:space="0" w:color="auto"/>
        <w:left w:val="none" w:sz="0" w:space="0" w:color="auto"/>
        <w:bottom w:val="none" w:sz="0" w:space="0" w:color="auto"/>
        <w:right w:val="none" w:sz="0" w:space="0" w:color="auto"/>
      </w:divBdr>
    </w:div>
    <w:div w:id="1352799647">
      <w:bodyDiv w:val="1"/>
      <w:marLeft w:val="0"/>
      <w:marRight w:val="0"/>
      <w:marTop w:val="0"/>
      <w:marBottom w:val="0"/>
      <w:divBdr>
        <w:top w:val="none" w:sz="0" w:space="0" w:color="auto"/>
        <w:left w:val="none" w:sz="0" w:space="0" w:color="auto"/>
        <w:bottom w:val="none" w:sz="0" w:space="0" w:color="auto"/>
        <w:right w:val="none" w:sz="0" w:space="0" w:color="auto"/>
      </w:divBdr>
      <w:divsChild>
        <w:div w:id="756557719">
          <w:marLeft w:val="0"/>
          <w:marRight w:val="0"/>
          <w:marTop w:val="0"/>
          <w:marBottom w:val="0"/>
          <w:divBdr>
            <w:top w:val="none" w:sz="0" w:space="0" w:color="auto"/>
            <w:left w:val="none" w:sz="0" w:space="0" w:color="auto"/>
            <w:bottom w:val="none" w:sz="0" w:space="0" w:color="auto"/>
            <w:right w:val="none" w:sz="0" w:space="0" w:color="auto"/>
          </w:divBdr>
          <w:divsChild>
            <w:div w:id="1136068650">
              <w:marLeft w:val="0"/>
              <w:marRight w:val="0"/>
              <w:marTop w:val="0"/>
              <w:marBottom w:val="0"/>
              <w:divBdr>
                <w:top w:val="none" w:sz="0" w:space="0" w:color="auto"/>
                <w:left w:val="none" w:sz="0" w:space="0" w:color="auto"/>
                <w:bottom w:val="none" w:sz="0" w:space="0" w:color="auto"/>
                <w:right w:val="none" w:sz="0" w:space="0" w:color="auto"/>
              </w:divBdr>
              <w:divsChild>
                <w:div w:id="30586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0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itiratseeharach/Library/Containers/com.microsoft.Word/Data/Library/Application%20Support/Microsoft/Office/16.0/DTS/en-US%7bDEC5A98A-1EA2-D94E-8743-7E94A5C35C03%7d/%7b121B2D57-938A-6949-B887-D9FF1F5CD66C%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87</TotalTime>
  <Pages>3</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titirat Seeharach</cp:lastModifiedBy>
  <cp:revision>3</cp:revision>
  <dcterms:created xsi:type="dcterms:W3CDTF">2019-11-12T21:46:00Z</dcterms:created>
  <dcterms:modified xsi:type="dcterms:W3CDTF">2019-11-14T14:27:00Z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